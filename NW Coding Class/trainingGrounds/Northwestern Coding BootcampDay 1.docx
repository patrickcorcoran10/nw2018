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477" w:rsidRDefault="007249E4">
      <w:pPr>
        <w:pStyle w:val="Heading1"/>
      </w:pPr>
      <w:r>
        <w:t>Northwestern Coding Bootcamp</w:t>
      </w:r>
      <w:r>
        <w:tab/>
        <w:t>Day 1 - 5/14/18</w:t>
      </w:r>
      <w:r>
        <w:tab/>
      </w:r>
    </w:p>
    <w:p w:rsidR="00335477" w:rsidRDefault="007249E4">
      <w:pPr>
        <w:pStyle w:val="Heading2"/>
      </w:pPr>
      <w:r>
        <w:t>School of Professional Studies has been around since 1933.</w:t>
      </w:r>
    </w:p>
    <w:p w:rsidR="007249E4" w:rsidRDefault="007249E4" w:rsidP="007249E4">
      <w:r>
        <w:t>Part-time program for adults.</w:t>
      </w:r>
    </w:p>
    <w:p w:rsidR="007249E4" w:rsidRDefault="007249E4" w:rsidP="007249E4">
      <w:r>
        <w:t>Academically rigorous.</w:t>
      </w:r>
    </w:p>
    <w:p w:rsidR="007249E4" w:rsidRDefault="007249E4" w:rsidP="007249E4"/>
    <w:p w:rsidR="007249E4" w:rsidRPr="007249E4" w:rsidRDefault="007249E4" w:rsidP="007249E4">
      <w:bookmarkStart w:id="0" w:name="_GoBack"/>
      <w:bookmarkEnd w:id="0"/>
    </w:p>
    <w:sectPr w:rsidR="007249E4" w:rsidRPr="007249E4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399" w:rsidRDefault="00116399">
      <w:r>
        <w:separator/>
      </w:r>
    </w:p>
    <w:p w:rsidR="00116399" w:rsidRDefault="00116399"/>
  </w:endnote>
  <w:endnote w:type="continuationSeparator" w:id="0">
    <w:p w:rsidR="00116399" w:rsidRDefault="00116399">
      <w:r>
        <w:continuationSeparator/>
      </w:r>
    </w:p>
    <w:p w:rsidR="00116399" w:rsidRDefault="001163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5477" w:rsidRDefault="0011639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399" w:rsidRDefault="00116399">
      <w:r>
        <w:separator/>
      </w:r>
    </w:p>
    <w:p w:rsidR="00116399" w:rsidRDefault="00116399"/>
  </w:footnote>
  <w:footnote w:type="continuationSeparator" w:id="0">
    <w:p w:rsidR="00116399" w:rsidRDefault="00116399">
      <w:r>
        <w:continuationSeparator/>
      </w:r>
    </w:p>
    <w:p w:rsidR="00116399" w:rsidRDefault="0011639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E4"/>
    <w:rsid w:val="00116399"/>
    <w:rsid w:val="00335477"/>
    <w:rsid w:val="0072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17F00"/>
  <w15:chartTrackingRefBased/>
  <w15:docId w15:val="{D0D3E90C-8D20-DF47-AF2F-EFF79473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trickcorcoran/Library/Containers/com.microsoft.Word/Data/Library/Application%20Support/Microsoft/Office/16.0/DTS/en-US%7b3908ECC3-CCBC-1341-B5FB-34C7DB8DC37A%7d/%7b865DC0D6-E239-E04D-880E-1C006FA5F697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6D"/>
    <w:rsid w:val="0075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7ADEDFAF8FB5469A167E65E0BBD37D">
    <w:name w:val="047ADEDFAF8FB5469A167E65E0BBD37D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C745F7FCF3DDD74F879E08F701865F4D">
    <w:name w:val="C745F7FCF3DDD74F879E08F701865F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Corcoran</dc:creator>
  <cp:keywords/>
  <dc:description/>
  <cp:lastModifiedBy>Pat Corcoran</cp:lastModifiedBy>
  <cp:revision>1</cp:revision>
  <dcterms:created xsi:type="dcterms:W3CDTF">2018-05-14T23:30:00Z</dcterms:created>
  <dcterms:modified xsi:type="dcterms:W3CDTF">2018-05-14T23:36:00Z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